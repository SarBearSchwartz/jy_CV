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1ED9" w14:textId="77777777" w:rsidR="00D06709" w:rsidRPr="00D06709" w:rsidRDefault="00FD2B45">
      <w:pPr>
        <w:rPr>
          <w:sz w:val="10"/>
          <w:szCs w:val="10"/>
        </w:rPr>
      </w:pPr>
      <w:r w:rsidRPr="00F45CE1">
        <w:rPr>
          <w:noProof/>
          <w:sz w:val="10"/>
          <w:szCs w:val="10"/>
          <w:lang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099365" wp14:editId="4D684E53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794000" cy="2124000"/>
                <wp:effectExtent l="0" t="0" r="0" b="0"/>
                <wp:wrapNone/>
                <wp:docPr id="5" name="Rectangle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4000" cy="21240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62C19" id="Rectangle 5" o:spid="_x0000_s1026" alt="&quot;&quot;" style="position:absolute;margin-left:-36pt;margin-top:-36pt;width:613.7pt;height:16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" fillcolor="#2c3b57 [3215]" stroked="f" strokeweight="1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3596"/>
        <w:gridCol w:w="3597"/>
        <w:gridCol w:w="3597"/>
      </w:tblGrid>
      <w:tr w:rsidR="00FD2B45" w14:paraId="56FBEB6F" w14:textId="77777777" w:rsidTr="00C63346">
        <w:trPr>
          <w:trHeight w:val="2038"/>
        </w:trPr>
        <w:tc>
          <w:tcPr>
            <w:tcW w:w="3596" w:type="dxa"/>
            <w:tcBorders>
              <w:bottom w:val="single" w:sz="48" w:space="0" w:color="CADEE5" w:themeColor="background2"/>
            </w:tcBorders>
            <w:vAlign w:val="center"/>
          </w:tcPr>
          <w:p w14:paraId="75F83C20" w14:textId="4C853A4F" w:rsidR="00FD2B45" w:rsidRPr="00FD2B45" w:rsidRDefault="00F07B26" w:rsidP="00B47126">
            <w:pPr>
              <w:pStyle w:val="TextAlt"/>
            </w:pPr>
            <w:r>
              <w:t>(435) 512-1744</w:t>
            </w:r>
          </w:p>
          <w:p w14:paraId="4F279AE6" w14:textId="2FCB5C9B" w:rsidR="00FD2B45" w:rsidRPr="00FD2B45" w:rsidRDefault="00A92652" w:rsidP="00B47126">
            <w:pPr>
              <w:pStyle w:val="TextAlt"/>
            </w:pPr>
            <w:r>
              <w:t>s</w:t>
            </w:r>
            <w:r w:rsidR="00F07B26">
              <w:t>arah.schwartz@usu.edu</w:t>
            </w:r>
          </w:p>
          <w:p w14:paraId="4B753BD8" w14:textId="55A593E8" w:rsidR="00FD2B45" w:rsidRDefault="00F07B26" w:rsidP="00B47126">
            <w:pPr>
              <w:pStyle w:val="TextAlt"/>
            </w:pPr>
            <w:r>
              <w:t>www.SarahSchwartzStats.com</w:t>
            </w:r>
          </w:p>
        </w:tc>
        <w:tc>
          <w:tcPr>
            <w:tcW w:w="7194" w:type="dxa"/>
            <w:gridSpan w:val="2"/>
            <w:tcBorders>
              <w:bottom w:val="single" w:sz="48" w:space="0" w:color="CADEE5" w:themeColor="background2"/>
            </w:tcBorders>
            <w:vAlign w:val="center"/>
          </w:tcPr>
          <w:p w14:paraId="6B85AB0D" w14:textId="4065BB99" w:rsidR="00FD2B45" w:rsidRDefault="00F07B26" w:rsidP="00940136">
            <w:pPr>
              <w:pStyle w:val="Heading1"/>
            </w:pPr>
            <w:r>
              <w:t>SaraH Schwartz</w:t>
            </w:r>
          </w:p>
          <w:p w14:paraId="02000CE9" w14:textId="453D06E0" w:rsidR="00FD2B45" w:rsidRPr="00FD2B45" w:rsidRDefault="00070562" w:rsidP="00926AE6">
            <w:pPr>
              <w:pStyle w:val="Heading2"/>
            </w:pPr>
            <w:r>
              <w:t>Statistician</w:t>
            </w:r>
          </w:p>
        </w:tc>
      </w:tr>
      <w:tr w:rsidR="00FD2B45" w14:paraId="6C5A1330" w14:textId="77777777" w:rsidTr="00C63346">
        <w:trPr>
          <w:trHeight w:val="1214"/>
        </w:trPr>
        <w:tc>
          <w:tcPr>
            <w:tcW w:w="3596" w:type="dxa"/>
            <w:tcBorders>
              <w:top w:val="single" w:sz="48" w:space="0" w:color="CADEE5" w:themeColor="background2"/>
            </w:tcBorders>
          </w:tcPr>
          <w:p w14:paraId="1983E249" w14:textId="77777777" w:rsidR="00FD2B45" w:rsidRDefault="00FD2B45"/>
        </w:tc>
        <w:tc>
          <w:tcPr>
            <w:tcW w:w="3597" w:type="dxa"/>
            <w:tcBorders>
              <w:top w:val="single" w:sz="48" w:space="0" w:color="CADEE5" w:themeColor="background2"/>
            </w:tcBorders>
          </w:tcPr>
          <w:p w14:paraId="738CD6A5" w14:textId="77777777" w:rsidR="00FD2B45" w:rsidRDefault="00FD2B45"/>
        </w:tc>
        <w:tc>
          <w:tcPr>
            <w:tcW w:w="3597" w:type="dxa"/>
            <w:tcBorders>
              <w:top w:val="single" w:sz="48" w:space="0" w:color="CADEE5" w:themeColor="background2"/>
            </w:tcBorders>
          </w:tcPr>
          <w:p w14:paraId="7D1366C2" w14:textId="77777777" w:rsidR="00FD2B45" w:rsidRDefault="00FD2B45"/>
        </w:tc>
      </w:tr>
      <w:tr w:rsidR="00FD2B45" w14:paraId="1182B444" w14:textId="77777777" w:rsidTr="00C63346">
        <w:trPr>
          <w:trHeight w:val="567"/>
        </w:trPr>
        <w:tc>
          <w:tcPr>
            <w:tcW w:w="3596" w:type="dxa"/>
            <w:tcBorders>
              <w:bottom w:val="single" w:sz="24" w:space="0" w:color="2C3B57" w:themeColor="text2"/>
            </w:tcBorders>
            <w:vAlign w:val="center"/>
          </w:tcPr>
          <w:p w14:paraId="569F1C3C" w14:textId="2E630726" w:rsidR="00FD2B45" w:rsidRPr="00FD2B45" w:rsidRDefault="00070562" w:rsidP="00926AE6">
            <w:pPr>
              <w:pStyle w:val="Heading3"/>
              <w:jc w:val="right"/>
            </w:pPr>
            <w:r>
              <w:t>Data Analytics &amp; InfoRmation Systems</w:t>
            </w:r>
          </w:p>
        </w:tc>
        <w:tc>
          <w:tcPr>
            <w:tcW w:w="7194" w:type="dxa"/>
            <w:gridSpan w:val="2"/>
            <w:vAlign w:val="center"/>
          </w:tcPr>
          <w:p w14:paraId="310B171E" w14:textId="61F93BC3" w:rsidR="00FD2B45" w:rsidRDefault="00070562" w:rsidP="00926AE6">
            <w:pPr>
              <w:pStyle w:val="Heading3"/>
            </w:pPr>
            <w:r>
              <w:t>Dear Dr. Corcoran</w:t>
            </w:r>
          </w:p>
        </w:tc>
      </w:tr>
      <w:tr w:rsidR="00FD2B45" w14:paraId="56CDF5BE" w14:textId="77777777" w:rsidTr="00C63346">
        <w:trPr>
          <w:trHeight w:val="9832"/>
        </w:trPr>
        <w:tc>
          <w:tcPr>
            <w:tcW w:w="3596" w:type="dxa"/>
            <w:tcBorders>
              <w:top w:val="single" w:sz="24" w:space="0" w:color="2C3B57" w:themeColor="text2"/>
              <w:bottom w:val="single" w:sz="48" w:space="0" w:color="CADEE5" w:themeColor="background2"/>
            </w:tcBorders>
          </w:tcPr>
          <w:p w14:paraId="5E4A4A6D" w14:textId="40E8844F" w:rsidR="00FD2B45" w:rsidRDefault="00F07B26" w:rsidP="00FD2B45">
            <w:pPr>
              <w:pStyle w:val="Text"/>
              <w:jc w:val="right"/>
            </w:pPr>
            <w:r>
              <w:t>May 23, 2022</w:t>
            </w:r>
          </w:p>
          <w:p w14:paraId="319CFB53" w14:textId="52853BBB" w:rsidR="00FD2B45" w:rsidRDefault="00FD2B45" w:rsidP="00070562">
            <w:pPr>
              <w:pStyle w:val="Text"/>
              <w:jc w:val="right"/>
            </w:pPr>
          </w:p>
        </w:tc>
        <w:tc>
          <w:tcPr>
            <w:tcW w:w="7194" w:type="dxa"/>
            <w:gridSpan w:val="2"/>
            <w:tcBorders>
              <w:bottom w:val="single" w:sz="48" w:space="0" w:color="CADEE5" w:themeColor="background2"/>
            </w:tcBorders>
          </w:tcPr>
          <w:p w14:paraId="6E6266C8" w14:textId="2F456553" w:rsidR="00FD2B45" w:rsidRDefault="00070562" w:rsidP="00FD2B45">
            <w:pPr>
              <w:pStyle w:val="Text"/>
            </w:pPr>
            <w:r>
              <w:t xml:space="preserve">I am excited to submit my application for the Professional Practice Assistant Professor opening within the DAIS </w:t>
            </w:r>
            <w:r w:rsidR="00722201">
              <w:t>department of the Huntsman School of Business at Utah State University.</w:t>
            </w:r>
          </w:p>
          <w:p w14:paraId="708EE7D1" w14:textId="1C96ED15" w:rsidR="00722201" w:rsidRDefault="00722201" w:rsidP="00FD2B45">
            <w:pPr>
              <w:pStyle w:val="Text"/>
            </w:pPr>
            <w:r>
              <w:t>I meet the minimum qualifications, having a PhD in Mathematics, specializing in Statistics</w:t>
            </w:r>
            <w:r w:rsidR="008D4B10">
              <w:t xml:space="preserve"> and many years of </w:t>
            </w:r>
            <w:r>
              <w:t>professional experience in applied data analytic</w:t>
            </w:r>
            <w:r w:rsidR="008D4B10">
              <w:t>s.</w:t>
            </w:r>
            <w:r>
              <w:t xml:space="preserve">  </w:t>
            </w:r>
            <w:r w:rsidR="00A92652">
              <w:t>I</w:t>
            </w:r>
            <w:r w:rsidR="008D4B10">
              <w:t>n the university setting</w:t>
            </w:r>
            <w:r w:rsidR="00A92652">
              <w:t xml:space="preserve"> </w:t>
            </w:r>
            <w:r w:rsidR="008D4B10">
              <w:t xml:space="preserve">I have </w:t>
            </w:r>
            <w:r w:rsidR="00A92652">
              <w:t>extensive experience teaching statistics and analy</w:t>
            </w:r>
            <w:r w:rsidR="0015057E">
              <w:t>tic skills</w:t>
            </w:r>
            <w:r w:rsidR="00A92652">
              <w:t>.</w:t>
            </w:r>
            <w:r w:rsidR="0015057E">
              <w:t xml:space="preserve">  My focus has been on enhancing research with appropriate methods to answer research questions in a transparent and reproducible manner.</w:t>
            </w:r>
          </w:p>
          <w:p w14:paraId="5D351656" w14:textId="7D8FCA00" w:rsidR="0015057E" w:rsidRDefault="00722201" w:rsidP="0015057E">
            <w:pPr>
              <w:pStyle w:val="Text"/>
            </w:pPr>
            <w:r>
              <w:t xml:space="preserve">I have a strong record of student mentoring, including serving on </w:t>
            </w:r>
            <w:r w:rsidR="008D4B10">
              <w:t>14 completed</w:t>
            </w:r>
            <w:r w:rsidR="00F1797E">
              <w:t xml:space="preserve"> committees</w:t>
            </w:r>
            <w:r w:rsidR="008D4B10">
              <w:t xml:space="preserve"> (10 PhD, 4 MS)</w:t>
            </w:r>
            <w:r w:rsidR="00C27565">
              <w:t xml:space="preserve"> </w:t>
            </w:r>
            <w:r w:rsidR="008D4B10">
              <w:t>in</w:t>
            </w:r>
            <w:r w:rsidR="00C27565">
              <w:t xml:space="preserve"> various departments and colleges across campus over</w:t>
            </w:r>
            <w:r w:rsidR="00F1797E">
              <w:t xml:space="preserve"> the past 3 years.  </w:t>
            </w:r>
            <w:r w:rsidR="00C27565">
              <w:t>I continue this mentoring</w:t>
            </w:r>
            <w:r w:rsidR="008D4B10">
              <w:t xml:space="preserve"> currently on many</w:t>
            </w:r>
            <w:r w:rsidR="00F1797E">
              <w:t xml:space="preserve"> ongoing committees</w:t>
            </w:r>
            <w:r w:rsidR="008D4B10">
              <w:t xml:space="preserve"> (</w:t>
            </w:r>
            <w:r w:rsidR="008D4B10">
              <w:t>8 PhD</w:t>
            </w:r>
            <w:r w:rsidR="008D4B10">
              <w:t xml:space="preserve">, </w:t>
            </w:r>
            <w:r w:rsidR="008D4B10">
              <w:t>1 MS</w:t>
            </w:r>
            <w:r w:rsidR="008D4B10">
              <w:t>)</w:t>
            </w:r>
            <w:r w:rsidR="00F1797E">
              <w:t>.</w:t>
            </w:r>
            <w:r w:rsidR="00C27565">
              <w:t xml:space="preserve">  Additionally, I have consulted with dozens of graduate students </w:t>
            </w:r>
            <w:r w:rsidR="0015057E">
              <w:t>while directing the</w:t>
            </w:r>
            <w:r w:rsidR="00C27565">
              <w:t xml:space="preserve"> Statistical Consulting Studio for six years.</w:t>
            </w:r>
            <w:r w:rsidR="0015057E">
              <w:t xml:space="preserve">  </w:t>
            </w:r>
          </w:p>
          <w:p w14:paraId="0E0F46F5" w14:textId="079A8724" w:rsidR="00C27565" w:rsidRDefault="00C27565" w:rsidP="00FD2B45">
            <w:pPr>
              <w:pStyle w:val="Text"/>
            </w:pPr>
            <w:r>
              <w:t xml:space="preserve">I have advanced programming skills in the R programing language, </w:t>
            </w:r>
            <w:r w:rsidR="0015057E">
              <w:t>as well as years of data wrangling experience integrating SQL, SPSS, REDCap, and various other databases.</w:t>
            </w:r>
          </w:p>
          <w:p w14:paraId="6AA1BB6D" w14:textId="59A02D59" w:rsidR="008D4B10" w:rsidRDefault="0015057E" w:rsidP="008D4B10">
            <w:pPr>
              <w:pStyle w:val="Text"/>
            </w:pPr>
            <w:r>
              <w:t xml:space="preserve">Research does not happen in a vacuum.  It is through collaboration </w:t>
            </w:r>
            <w:r w:rsidR="008D4B10">
              <w:t>between experts in specific fields and data analytics that understanding moves forward.  I hope you consider what I can offer to your program.</w:t>
            </w:r>
          </w:p>
          <w:p w14:paraId="6BA68AD4" w14:textId="1187F676" w:rsidR="00FD2B45" w:rsidRDefault="00A368D2" w:rsidP="00FD2B45">
            <w:pPr>
              <w:pStyle w:val="Text"/>
            </w:pPr>
            <w:sdt>
              <w:sdtPr>
                <w:id w:val="965705433"/>
                <w:placeholder>
                  <w:docPart w:val="CCE58BCEFD4F4730A8AA882A3C4474AB"/>
                </w:placeholder>
                <w:temporary/>
                <w:showingPlcHdr/>
                <w15:appearance w15:val="hidden"/>
              </w:sdtPr>
              <w:sdtEndPr/>
              <w:sdtContent>
                <w:r w:rsidR="00926AE6">
                  <w:t>Sincerely,</w:t>
                </w:r>
              </w:sdtContent>
            </w:sdt>
          </w:p>
          <w:p w14:paraId="0ED6858C" w14:textId="0CBB4CBE" w:rsidR="00FD2B45" w:rsidRDefault="00F07B26" w:rsidP="00926AE6">
            <w:pPr>
              <w:pStyle w:val="Text"/>
            </w:pPr>
            <w:r>
              <w:t>Sarah E. Schwartz</w:t>
            </w:r>
          </w:p>
        </w:tc>
      </w:tr>
    </w:tbl>
    <w:p w14:paraId="36596878" w14:textId="77777777" w:rsidR="00AB03FA" w:rsidRDefault="00AB03FA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792D4" w14:textId="77777777" w:rsidR="00A368D2" w:rsidRDefault="00A368D2" w:rsidP="00D06709">
      <w:r>
        <w:separator/>
      </w:r>
    </w:p>
  </w:endnote>
  <w:endnote w:type="continuationSeparator" w:id="0">
    <w:p w14:paraId="6DE580B2" w14:textId="77777777" w:rsidR="00A368D2" w:rsidRDefault="00A368D2" w:rsidP="00D06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3FFE8" w14:textId="77777777" w:rsidR="00A368D2" w:rsidRDefault="00A368D2" w:rsidP="00D06709">
      <w:r>
        <w:separator/>
      </w:r>
    </w:p>
  </w:footnote>
  <w:footnote w:type="continuationSeparator" w:id="0">
    <w:p w14:paraId="4A4BAC3F" w14:textId="77777777" w:rsidR="00A368D2" w:rsidRDefault="00A368D2" w:rsidP="00D06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0F851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5767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CEAA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2ECF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B0409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DA72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88E6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3C29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C44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AC1D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996669">
    <w:abstractNumId w:val="0"/>
  </w:num>
  <w:num w:numId="2" w16cid:durableId="455804225">
    <w:abstractNumId w:val="1"/>
  </w:num>
  <w:num w:numId="3" w16cid:durableId="254676268">
    <w:abstractNumId w:val="2"/>
  </w:num>
  <w:num w:numId="4" w16cid:durableId="209418286">
    <w:abstractNumId w:val="3"/>
  </w:num>
  <w:num w:numId="5" w16cid:durableId="1194074822">
    <w:abstractNumId w:val="8"/>
  </w:num>
  <w:num w:numId="6" w16cid:durableId="2050107519">
    <w:abstractNumId w:val="4"/>
  </w:num>
  <w:num w:numId="7" w16cid:durableId="2068255686">
    <w:abstractNumId w:val="5"/>
  </w:num>
  <w:num w:numId="8" w16cid:durableId="478689530">
    <w:abstractNumId w:val="6"/>
  </w:num>
  <w:num w:numId="9" w16cid:durableId="810173461">
    <w:abstractNumId w:val="7"/>
  </w:num>
  <w:num w:numId="10" w16cid:durableId="728915363">
    <w:abstractNumId w:val="9"/>
  </w:num>
  <w:num w:numId="11" w16cid:durableId="6913406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26"/>
    <w:rsid w:val="00024FB2"/>
    <w:rsid w:val="00070562"/>
    <w:rsid w:val="0008421E"/>
    <w:rsid w:val="000C2C90"/>
    <w:rsid w:val="0015057E"/>
    <w:rsid w:val="001E601C"/>
    <w:rsid w:val="00224DA0"/>
    <w:rsid w:val="00560EA0"/>
    <w:rsid w:val="005F5561"/>
    <w:rsid w:val="006A0F06"/>
    <w:rsid w:val="006C60E6"/>
    <w:rsid w:val="006F64C5"/>
    <w:rsid w:val="00722201"/>
    <w:rsid w:val="00897DB8"/>
    <w:rsid w:val="008D4B10"/>
    <w:rsid w:val="00926AE6"/>
    <w:rsid w:val="00940136"/>
    <w:rsid w:val="00984E06"/>
    <w:rsid w:val="009F1BD9"/>
    <w:rsid w:val="00A368D2"/>
    <w:rsid w:val="00A92652"/>
    <w:rsid w:val="00AB03FA"/>
    <w:rsid w:val="00AD0DDD"/>
    <w:rsid w:val="00AD6FA4"/>
    <w:rsid w:val="00B47126"/>
    <w:rsid w:val="00C27565"/>
    <w:rsid w:val="00C63346"/>
    <w:rsid w:val="00D06709"/>
    <w:rsid w:val="00D709A7"/>
    <w:rsid w:val="00D74C88"/>
    <w:rsid w:val="00E22C8F"/>
    <w:rsid w:val="00F07B26"/>
    <w:rsid w:val="00F1797E"/>
    <w:rsid w:val="00F45CE1"/>
    <w:rsid w:val="00FD1D9B"/>
    <w:rsid w:val="00FD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08D60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B47126"/>
    <w:rPr>
      <w:sz w:val="16"/>
    </w:rPr>
  </w:style>
  <w:style w:type="paragraph" w:styleId="Heading1">
    <w:name w:val="heading 1"/>
    <w:basedOn w:val="Normal"/>
    <w:next w:val="Normal"/>
    <w:link w:val="Heading1Char"/>
    <w:qFormat/>
    <w:rsid w:val="00926AE6"/>
    <w:pPr>
      <w:keepNext/>
      <w:keepLines/>
      <w:outlineLvl w:val="0"/>
    </w:pPr>
    <w:rPr>
      <w:rFonts w:asciiTheme="majorHAnsi" w:eastAsiaTheme="majorEastAsia" w:hAnsiTheme="majorHAnsi" w:cs="Times New Roman (Headings CS)"/>
      <w:b/>
      <w:caps/>
      <w:color w:val="FFFFFF" w:themeColor="background1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926AE6"/>
    <w:pPr>
      <w:keepNext/>
      <w:keepLines/>
      <w:spacing w:before="40"/>
      <w:outlineLvl w:val="1"/>
    </w:pPr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926AE6"/>
    <w:pPr>
      <w:keepNext/>
      <w:keepLines/>
      <w:ind w:left="113"/>
      <w:outlineLvl w:val="2"/>
    </w:pPr>
    <w:rPr>
      <w:rFonts w:asciiTheme="majorHAnsi" w:eastAsiaTheme="majorEastAsia" w:hAnsiTheme="majorHAnsi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21E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421E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21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08421E"/>
    <w:rPr>
      <w:rFonts w:asciiTheme="majorHAnsi" w:eastAsiaTheme="majorEastAsia" w:hAnsiTheme="majorHAnsi" w:cs="Times New Roman (Headings CS)"/>
      <w:b/>
      <w:caps/>
      <w:color w:val="FFFFFF" w:themeColor="background1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08421E"/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08421E"/>
    <w:rPr>
      <w:rFonts w:asciiTheme="majorHAnsi" w:eastAsiaTheme="majorEastAsia" w:hAnsiTheme="majorHAnsi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926AE6"/>
    <w:pPr>
      <w:spacing w:before="120" w:line="336" w:lineRule="auto"/>
      <w:ind w:lef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semiHidden/>
    <w:qFormat/>
    <w:rsid w:val="00926AE6"/>
    <w:pPr>
      <w:ind w:left="113"/>
    </w:pPr>
    <w:rPr>
      <w:b/>
      <w:color w:val="2C3B57" w:themeColor="text2"/>
      <w:sz w:val="20"/>
    </w:rPr>
  </w:style>
  <w:style w:type="paragraph" w:styleId="ListParagraph">
    <w:name w:val="List Paragraph"/>
    <w:basedOn w:val="Normal"/>
    <w:uiPriority w:val="34"/>
    <w:semiHidden/>
    <w:qFormat/>
    <w:rsid w:val="00AD6FA4"/>
    <w:pPr>
      <w:numPr>
        <w:numId w:val="11"/>
      </w:numPr>
      <w:spacing w:before="120" w:line="480" w:lineRule="auto"/>
      <w:ind w:left="470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926AE6"/>
    <w:rPr>
      <w:color w:val="808080"/>
    </w:rPr>
  </w:style>
  <w:style w:type="paragraph" w:customStyle="1" w:styleId="TextAlt">
    <w:name w:val="Text Alt"/>
    <w:basedOn w:val="Text"/>
    <w:uiPriority w:val="4"/>
    <w:qFormat/>
    <w:rsid w:val="00B47126"/>
    <w:pPr>
      <w:jc w:val="right"/>
    </w:pPr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00315273\AppData\Roaming\Microsoft\Templates\Organized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E58BCEFD4F4730A8AA882A3C447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1472C-C73A-42BB-9BA3-342E50E5BCDF}"/>
      </w:docPartPr>
      <w:docPartBody>
        <w:p w:rsidR="00000000" w:rsidRDefault="008613C8">
          <w:pPr>
            <w:pStyle w:val="CCE58BCEFD4F4730A8AA882A3C4474AB"/>
          </w:pPr>
          <w: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C8"/>
    <w:rsid w:val="0086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57262EE17C46D992C2C50A851A7B72">
    <w:name w:val="3157262EE17C46D992C2C50A851A7B72"/>
  </w:style>
  <w:style w:type="paragraph" w:customStyle="1" w:styleId="4C11A9B9ED4B40C8A091D1174F6DDF89">
    <w:name w:val="4C11A9B9ED4B40C8A091D1174F6DDF89"/>
  </w:style>
  <w:style w:type="paragraph" w:customStyle="1" w:styleId="6550A006CB6F4E4795DFA06E82844DF4">
    <w:name w:val="6550A006CB6F4E4795DFA06E82844DF4"/>
  </w:style>
  <w:style w:type="paragraph" w:customStyle="1" w:styleId="4055B3F6A7F14B169EAE89C41246B512">
    <w:name w:val="4055B3F6A7F14B169EAE89C41246B512"/>
  </w:style>
  <w:style w:type="paragraph" w:customStyle="1" w:styleId="9E4F9C0AA2F042498796D7340DBB3696">
    <w:name w:val="9E4F9C0AA2F042498796D7340DBB3696"/>
  </w:style>
  <w:style w:type="paragraph" w:customStyle="1" w:styleId="4E19FDBB329C421892B16982409A46CB">
    <w:name w:val="4E19FDBB329C421892B16982409A46CB"/>
  </w:style>
  <w:style w:type="paragraph" w:customStyle="1" w:styleId="14AB946427A34F76BEDB774D06F59FEC">
    <w:name w:val="14AB946427A34F76BEDB774D06F59FEC"/>
  </w:style>
  <w:style w:type="paragraph" w:customStyle="1" w:styleId="CDF7A174BC244D288F387BAA803E0869">
    <w:name w:val="CDF7A174BC244D288F387BAA803E0869"/>
  </w:style>
  <w:style w:type="paragraph" w:customStyle="1" w:styleId="DB135F29F0A04E909783D769799FE7AF">
    <w:name w:val="DB135F29F0A04E909783D769799FE7AF"/>
  </w:style>
  <w:style w:type="paragraph" w:customStyle="1" w:styleId="121E63FF7AA941308804B900B5159D9A">
    <w:name w:val="121E63FF7AA941308804B900B5159D9A"/>
  </w:style>
  <w:style w:type="paragraph" w:customStyle="1" w:styleId="FC43ED98E96944F39D420BD2C57EB49C">
    <w:name w:val="FC43ED98E96944F39D420BD2C57EB49C"/>
  </w:style>
  <w:style w:type="paragraph" w:customStyle="1" w:styleId="72E6781CE1CD4B9EBF02C174FDE1C74C">
    <w:name w:val="72E6781CE1CD4B9EBF02C174FDE1C74C"/>
  </w:style>
  <w:style w:type="paragraph" w:customStyle="1" w:styleId="D018FE3870B44A9B9306F7AFD162BE94">
    <w:name w:val="D018FE3870B44A9B9306F7AFD162BE94"/>
  </w:style>
  <w:style w:type="paragraph" w:customStyle="1" w:styleId="47822DFAB94D4028B8BB8BD1FB77FD6A">
    <w:name w:val="47822DFAB94D4028B8BB8BD1FB77FD6A"/>
  </w:style>
  <w:style w:type="paragraph" w:customStyle="1" w:styleId="Text">
    <w:name w:val="Text"/>
    <w:basedOn w:val="Normal"/>
    <w:uiPriority w:val="3"/>
    <w:qFormat/>
    <w:pPr>
      <w:spacing w:before="120" w:after="0" w:line="336" w:lineRule="auto"/>
      <w:ind w:left="113"/>
    </w:pPr>
    <w:rPr>
      <w:rFonts w:eastAsiaTheme="minorHAnsi"/>
      <w:color w:val="404040" w:themeColor="text1" w:themeTint="BF"/>
      <w:szCs w:val="24"/>
    </w:rPr>
  </w:style>
  <w:style w:type="paragraph" w:customStyle="1" w:styleId="CCE58BCEFD4F4730A8AA882A3C4474AB">
    <w:name w:val="CCE58BCEFD4F4730A8AA882A3C4474AB"/>
  </w:style>
  <w:style w:type="paragraph" w:customStyle="1" w:styleId="10449AC5AEBA4884AB1C5B511E296327">
    <w:name w:val="10449AC5AEBA4884AB1C5B511E2963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13B19F2-16FA-4FF0-A7A5-A3C9186FC3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110F92-3256-43FA-9129-0A43C1CEE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C5AB01-0919-4A04-9F87-528291D13B7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cover letter.dotx</Template>
  <TotalTime>0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2022-05-24T03:39:00Z</dcterms:created>
  <dcterms:modified xsi:type="dcterms:W3CDTF">2022-05-24T04:21:00Z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